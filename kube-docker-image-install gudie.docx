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9772"/>
      </w:tblGrid>
      <w:tr w:rsidR="00125AB1" w:rsidRPr="006658C4" w14:paraId="419B9B5A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15E0210F" w14:textId="7CCF61A1" w:rsidR="00125AB1" w:rsidRPr="006658C4" w:rsidRDefault="00125AB1" w:rsidP="00E96C92">
            <w:pPr>
              <w:pStyle w:val="Initials"/>
            </w:pPr>
          </w:p>
          <w:p w14:paraId="3527F4B1" w14:textId="3A5B45C8" w:rsidR="00125AB1" w:rsidRPr="006658C4" w:rsidRDefault="00125AB1" w:rsidP="003475D4"/>
        </w:tc>
        <w:tc>
          <w:tcPr>
            <w:tcW w:w="9772" w:type="dxa"/>
            <w:tcMar>
              <w:top w:w="504" w:type="dxa"/>
              <w:left w:w="0" w:type="dxa"/>
            </w:tcMar>
          </w:tcPr>
          <w:sdt>
            <w:sdtPr>
              <w:alias w:val="Enter recipient name:"/>
              <w:tag w:val="Enter recipient name:"/>
              <w:id w:val="-1172632310"/>
              <w:placeholder>
                <w:docPart w:val="0C1BE683401145E0BCD87651EA0942B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990E04D" w14:textId="3CFE33D5" w:rsidR="000944A3" w:rsidRDefault="007B576B" w:rsidP="00BF76BA">
                <w:pPr>
                  <w:pStyle w:val="Heading3"/>
                  <w:rPr>
                    <w:rFonts w:hint="eastAsia"/>
                  </w:rPr>
                </w:pPr>
                <w:r>
                  <w:t>gUIDance for window</w:t>
                </w:r>
              </w:p>
            </w:sdtContent>
          </w:sdt>
          <w:p w14:paraId="04DA8E7A" w14:textId="1182B726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>Install VirtualBox</w:t>
            </w:r>
            <w:r w:rsidR="0045599B">
              <w:t xml:space="preserve"> </w:t>
            </w:r>
          </w:p>
          <w:p w14:paraId="2E72219F" w14:textId="5900CDF3" w:rsidR="000944A3" w:rsidRDefault="000944A3" w:rsidP="000944A3">
            <w:pPr>
              <w:pStyle w:val="ListParagraph"/>
              <w:rPr>
                <w:rFonts w:ascii="Calibri" w:hAnsi="Calibri" w:cs="Calibri"/>
              </w:rPr>
            </w:pPr>
            <w:r>
              <w:t xml:space="preserve">Select window hosts </w:t>
            </w:r>
            <w:hyperlink r:id="rId8" w:history="1">
              <w:r w:rsidRPr="00FF5A56">
                <w:rPr>
                  <w:rStyle w:val="Hyperlink"/>
                  <w:rFonts w:ascii="Calibri" w:hAnsi="Calibri" w:cs="Calibri"/>
                </w:rPr>
                <w:t>https://www.virtualbox.org/wiki/Downloads</w:t>
              </w:r>
            </w:hyperlink>
          </w:p>
          <w:p w14:paraId="0EE9C06B" w14:textId="77777777" w:rsidR="000944A3" w:rsidRDefault="000944A3" w:rsidP="000944A3">
            <w:pPr>
              <w:pStyle w:val="ListParagraph"/>
            </w:pPr>
          </w:p>
          <w:p w14:paraId="5E73D4F7" w14:textId="32160320" w:rsidR="000944A3" w:rsidRDefault="000944A3" w:rsidP="0045599B">
            <w:pPr>
              <w:pStyle w:val="ListParagraph"/>
              <w:numPr>
                <w:ilvl w:val="0"/>
                <w:numId w:val="13"/>
              </w:numPr>
            </w:pPr>
            <w:r>
              <w:t>Install Vagrant</w:t>
            </w:r>
          </w:p>
          <w:p w14:paraId="48F2F99C" w14:textId="6C86B247" w:rsidR="0045599B" w:rsidRPr="00A52649" w:rsidRDefault="0045599B" w:rsidP="00A52649">
            <w:pPr>
              <w:pStyle w:val="ListParagraph"/>
              <w:rPr>
                <w:rStyle w:val="Hyperlink"/>
                <w:color w:val="auto"/>
                <w:u w:val="none"/>
              </w:rPr>
            </w:pPr>
            <w:r>
              <w:t>Select window 64bit</w:t>
            </w:r>
            <w:r w:rsidR="00A52649">
              <w:t xml:space="preserve"> </w:t>
            </w:r>
            <w:hyperlink r:id="rId9" w:history="1">
              <w:r w:rsidR="00A52649" w:rsidRPr="00324459">
                <w:rPr>
                  <w:rStyle w:val="Hyperlink"/>
                  <w:rFonts w:ascii="Calibri" w:hAnsi="Calibri" w:cs="Calibri"/>
                </w:rPr>
                <w:t>https://www.vagrantup.com/downloads.html</w:t>
              </w:r>
            </w:hyperlink>
          </w:p>
          <w:p w14:paraId="23B51EF1" w14:textId="77777777" w:rsidR="00EF02DD" w:rsidRPr="0045599B" w:rsidRDefault="00EF02DD" w:rsidP="0045599B">
            <w:pPr>
              <w:pStyle w:val="ListParagraph"/>
            </w:pPr>
          </w:p>
          <w:p w14:paraId="49C7E6A6" w14:textId="5EB8DC15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 xml:space="preserve">Setup virtual </w:t>
            </w:r>
            <w:r w:rsidR="0045599B">
              <w:t xml:space="preserve">environment </w:t>
            </w:r>
          </w:p>
          <w:p w14:paraId="61ED7186" w14:textId="090685FB" w:rsidR="0045599B" w:rsidRDefault="00844CBE" w:rsidP="00A52649">
            <w:pPr>
              <w:pStyle w:val="ListParagraph"/>
            </w:pPr>
            <w:r>
              <w:t>Go to</w:t>
            </w:r>
            <w:r w:rsidR="007B576B">
              <w:t xml:space="preserve"> any</w:t>
            </w:r>
            <w:r w:rsidR="0045599B">
              <w:t xml:space="preserve"> directory</w:t>
            </w:r>
            <w:r w:rsidR="00A52649">
              <w:t>, s</w:t>
            </w:r>
            <w:r w:rsidR="0045599B">
              <w:t xml:space="preserve">ave the file </w:t>
            </w:r>
            <w:r w:rsidR="00354308">
              <w:t xml:space="preserve">below </w:t>
            </w:r>
            <w:r w:rsidR="0045599B">
              <w:t xml:space="preserve">to the directory </w:t>
            </w:r>
          </w:p>
          <w:p w14:paraId="406E8A3D" w14:textId="077EDF52" w:rsidR="0045599B" w:rsidRDefault="00844CBE" w:rsidP="0045599B">
            <w:pPr>
              <w:pStyle w:val="ListParagraph"/>
            </w:pPr>
            <w:r>
              <w:object w:dxaOrig="1061" w:dyaOrig="816" w14:anchorId="2949F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40.75pt" o:ole="">
                  <v:imagedata r:id="rId10" o:title=""/>
                </v:shape>
                <o:OLEObject Type="Embed" ProgID="Package" ShapeID="_x0000_i1025" DrawAspect="Content" ObjectID="_1609855978" r:id="rId11"/>
              </w:object>
            </w:r>
          </w:p>
          <w:p w14:paraId="233B2EBB" w14:textId="7897B0F4" w:rsidR="00354308" w:rsidRDefault="000B6D7D" w:rsidP="0045599B">
            <w:pPr>
              <w:pStyle w:val="ListParagraph"/>
            </w:pPr>
            <w:r>
              <w:t xml:space="preserve">Run </w:t>
            </w:r>
            <w:r w:rsidR="00354308">
              <w:t xml:space="preserve">command </w:t>
            </w:r>
          </w:p>
          <w:p w14:paraId="6E6C67AA" w14:textId="2451DA89" w:rsidR="00BF518C" w:rsidRPr="001E6974" w:rsidRDefault="00BF518C" w:rsidP="0045599B">
            <w:pPr>
              <w:pStyle w:val="ListParagraph"/>
              <w:rPr>
                <w:rFonts w:ascii="Calibri" w:hAnsi="Calibri" w:cs="Calibri"/>
                <w:i/>
              </w:rPr>
            </w:pPr>
            <w:r w:rsidRPr="001E6974">
              <w:rPr>
                <w:rFonts w:ascii="Calibri" w:hAnsi="Calibri" w:cs="Calibri"/>
                <w:i/>
              </w:rPr>
              <w:t xml:space="preserve">vagrant </w:t>
            </w:r>
            <w:proofErr w:type="spellStart"/>
            <w:r w:rsidRPr="001E6974">
              <w:rPr>
                <w:rFonts w:ascii="Calibri" w:hAnsi="Calibri" w:cs="Calibri"/>
                <w:i/>
              </w:rPr>
              <w:t>init</w:t>
            </w:r>
            <w:proofErr w:type="spellEnd"/>
            <w:r w:rsidR="001E6974" w:rsidRPr="001E6974">
              <w:rPr>
                <w:rFonts w:ascii="Calibri" w:hAnsi="Calibri" w:cs="Calibri"/>
                <w:i/>
              </w:rPr>
              <w:t xml:space="preserve"> </w:t>
            </w:r>
          </w:p>
          <w:p w14:paraId="733979D5" w14:textId="0F24AFAF" w:rsidR="001E6974" w:rsidRPr="001E6974" w:rsidRDefault="001E6974" w:rsidP="0045599B">
            <w:pPr>
              <w:pStyle w:val="ListParagraph"/>
            </w:pPr>
            <w:r>
              <w:t xml:space="preserve">It will create a </w:t>
            </w:r>
            <w:proofErr w:type="spellStart"/>
            <w:r>
              <w:t>Vagrantfile</w:t>
            </w:r>
            <w:proofErr w:type="spellEnd"/>
            <w:r>
              <w:t>, replace the generated file with above file, then run</w:t>
            </w:r>
          </w:p>
          <w:p w14:paraId="50E0B487" w14:textId="4BD8F231" w:rsidR="00354308" w:rsidRPr="004E6956" w:rsidRDefault="000B6D7D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vagrant up </w:t>
            </w:r>
          </w:p>
          <w:p w14:paraId="57807EB8" w14:textId="780AE525" w:rsidR="000B6D7D" w:rsidRDefault="000B6D7D" w:rsidP="0045599B">
            <w:pPr>
              <w:pStyle w:val="ListParagraph"/>
            </w:pPr>
            <w:r>
              <w:t xml:space="preserve">you </w:t>
            </w:r>
            <w:r w:rsidR="00A52649">
              <w:t>should</w:t>
            </w:r>
            <w:r>
              <w:t xml:space="preserve"> have three virtual environments named master, worker1 and worker2</w:t>
            </w:r>
            <w:r w:rsidR="00A52649">
              <w:t xml:space="preserve"> </w:t>
            </w:r>
            <w:r w:rsidR="00A43C1A">
              <w:t>up</w:t>
            </w:r>
          </w:p>
          <w:p w14:paraId="5E9FAC6D" w14:textId="4D1A7200" w:rsidR="00EF02DD" w:rsidRPr="00A6434D" w:rsidRDefault="00A6434D" w:rsidP="00A6434D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vagrant status</w:t>
            </w:r>
          </w:p>
          <w:p w14:paraId="31D580BE" w14:textId="77777777" w:rsidR="00A6434D" w:rsidRDefault="00A6434D" w:rsidP="0045599B">
            <w:pPr>
              <w:pStyle w:val="ListParagraph"/>
            </w:pPr>
          </w:p>
          <w:p w14:paraId="44B4DDD2" w14:textId="5027B54D" w:rsidR="0045599B" w:rsidRDefault="00CD5BA0" w:rsidP="000944A3">
            <w:pPr>
              <w:pStyle w:val="ListParagraph"/>
              <w:numPr>
                <w:ilvl w:val="0"/>
                <w:numId w:val="13"/>
              </w:numPr>
            </w:pPr>
            <w:r>
              <w:t>Open window PowerShell, run</w:t>
            </w:r>
          </w:p>
          <w:p w14:paraId="5ED94324" w14:textId="308E7179" w:rsidR="000B6D7D" w:rsidRDefault="00354308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v</w:t>
            </w:r>
            <w:r w:rsidR="000B6D7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0B6D7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0B6D7D" w:rsidRPr="004E6956">
              <w:rPr>
                <w:rFonts w:ascii="Calibri" w:hAnsi="Calibri" w:cs="Calibri"/>
                <w:i/>
              </w:rPr>
              <w:t xml:space="preserve"> master</w:t>
            </w:r>
          </w:p>
          <w:p w14:paraId="63A3F889" w14:textId="244BDBC4" w:rsidR="00CD5BA0" w:rsidRPr="00CD5BA0" w:rsidRDefault="00CD5BA0" w:rsidP="000B6D7D">
            <w:pPr>
              <w:pStyle w:val="ListParagraph"/>
              <w:rPr>
                <w:rFonts w:cs="Calibri"/>
              </w:rPr>
            </w:pPr>
            <w:r w:rsidRPr="00CD5BA0">
              <w:rPr>
                <w:rFonts w:cs="Calibri"/>
              </w:rPr>
              <w:t xml:space="preserve">if your see message </w:t>
            </w:r>
            <w:r>
              <w:rPr>
                <w:rFonts w:cs="Calibri"/>
              </w:rPr>
              <w:t xml:space="preserve">-- </w:t>
            </w:r>
            <w:hyperlink r:id="rId12" w:history="1">
              <w:r w:rsidRPr="00CD5BA0">
                <w:rPr>
                  <w:rStyle w:val="Hyperlink"/>
                  <w:rFonts w:cs="Calibri"/>
                </w:rPr>
                <w:t>vagrant@127.0.0.1</w:t>
              </w:r>
            </w:hyperlink>
            <w:r w:rsidRPr="00CD5BA0">
              <w:rPr>
                <w:rFonts w:cs="Calibri"/>
              </w:rPr>
              <w:t>: Permission denied</w:t>
            </w:r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publickey</w:t>
            </w:r>
            <w:proofErr w:type="spellEnd"/>
            <w:r>
              <w:rPr>
                <w:rFonts w:cs="Calibri"/>
              </w:rPr>
              <w:t xml:space="preserve">), </w:t>
            </w:r>
            <w:r w:rsidRPr="00CD5BA0">
              <w:rPr>
                <w:rFonts w:cs="Calibri"/>
              </w:rPr>
              <w:t xml:space="preserve"> run </w:t>
            </w:r>
          </w:p>
          <w:p w14:paraId="4E47941D" w14:textId="52870BA2" w:rsidR="00EF02DD" w:rsidRDefault="00CD5BA0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CD5BA0">
              <w:rPr>
                <w:rFonts w:ascii="Calibri" w:hAnsi="Calibri" w:cs="Calibri"/>
                <w:i/>
              </w:rPr>
              <w:t>$</w:t>
            </w:r>
            <w:proofErr w:type="spellStart"/>
            <w:r w:rsidRPr="00CD5BA0">
              <w:rPr>
                <w:rFonts w:ascii="Calibri" w:hAnsi="Calibri" w:cs="Calibri"/>
                <w:i/>
              </w:rPr>
              <w:t>Env:VAGRANT_PREFER_SYSTEM_BIN</w:t>
            </w:r>
            <w:proofErr w:type="spellEnd"/>
            <w:r w:rsidRPr="00CD5BA0">
              <w:rPr>
                <w:rFonts w:ascii="Calibri" w:hAnsi="Calibri" w:cs="Calibri"/>
                <w:i/>
              </w:rPr>
              <w:t xml:space="preserve"> += 0</w:t>
            </w:r>
          </w:p>
          <w:p w14:paraId="21D621CA" w14:textId="77777777" w:rsidR="00167AC9" w:rsidRPr="00CD5BA0" w:rsidRDefault="00167AC9" w:rsidP="000B6D7D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76889E24" w14:textId="0C672CA2" w:rsidR="003E7245" w:rsidRPr="004E6956" w:rsidRDefault="00354308" w:rsidP="004E6956">
            <w:pPr>
              <w:pStyle w:val="ListParagraph"/>
              <w:numPr>
                <w:ilvl w:val="0"/>
                <w:numId w:val="13"/>
              </w:numPr>
            </w:pPr>
            <w:r>
              <w:t>Install Kubernetes</w:t>
            </w:r>
          </w:p>
          <w:p w14:paraId="05017570" w14:textId="0A017F98" w:rsidR="00354308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328506E5" w14:textId="3339400B" w:rsidR="003E7245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3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</w:t>
            </w:r>
            <w:r w:rsidR="00AF5B87" w:rsidRPr="004E6956">
              <w:rPr>
                <w:rFonts w:ascii="Calibri" w:hAnsi="Calibri" w:cs="Calibri"/>
                <w:i/>
              </w:rPr>
              <w:t xml:space="preserve"> </w:t>
            </w:r>
            <w:r w:rsidRPr="004E6956">
              <w:rPr>
                <w:rFonts w:ascii="Calibri" w:hAnsi="Calibri" w:cs="Calibri"/>
                <w:i/>
              </w:rPr>
              <w:t xml:space="preserve">add </w:t>
            </w:r>
            <w:r w:rsidR="009131E1">
              <w:rPr>
                <w:rFonts w:ascii="Calibri" w:hAnsi="Calibri" w:cs="Calibri"/>
                <w:i/>
              </w:rPr>
              <w:t>-</w:t>
            </w:r>
          </w:p>
          <w:p w14:paraId="3471C00A" w14:textId="77777777" w:rsidR="004E6956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19253FE8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lastRenderedPageBreak/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45115CEE" w14:textId="4354376D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deb </w:t>
            </w:r>
            <w:hyperlink r:id="rId14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1B0AADBE" w14:textId="556DAAA3" w:rsidR="003E7245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6B380096" w14:textId="77777777" w:rsidR="001E497E" w:rsidRPr="004E6956" w:rsidRDefault="001E497E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2D841E4F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408B7EDC" w14:textId="7CC6F6B6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08C98F23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--pod-network-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cidr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=10.244.0.0/16 --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apiserver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-advertise-address=192.168.33.10</w:t>
            </w:r>
          </w:p>
          <w:p w14:paraId="77F395C8" w14:textId="5E0F2DFC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</w:p>
          <w:p w14:paraId="0763F497" w14:textId="4386AA9B" w:rsidR="003E7245" w:rsidRPr="004E6956" w:rsidRDefault="00AF5B87" w:rsidP="004E6956">
            <w:pPr>
              <w:pStyle w:val="ListParagraph"/>
              <w:rPr>
                <w:rFonts w:cs="Calibri"/>
                <w:lang w:val="en"/>
              </w:rPr>
            </w:pPr>
            <w:r w:rsidRPr="004E6956">
              <w:rPr>
                <w:rFonts w:cs="Calibri"/>
                <w:lang w:val="en"/>
              </w:rPr>
              <w:t xml:space="preserve">After </w:t>
            </w:r>
            <w:proofErr w:type="spellStart"/>
            <w:r w:rsidRPr="00D91D80">
              <w:rPr>
                <w:rFonts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cs="Calibri"/>
                <w:lang w:val="en"/>
              </w:rPr>
              <w:t xml:space="preserve"> finish, at</w:t>
            </w:r>
            <w:r w:rsidR="003E7245" w:rsidRPr="004E6956">
              <w:rPr>
                <w:rFonts w:cs="Calibri"/>
                <w:lang w:val="en"/>
              </w:rPr>
              <w:t xml:space="preserve"> last line </w:t>
            </w:r>
            <w:r w:rsidRPr="004E6956">
              <w:rPr>
                <w:rFonts w:cs="Calibri"/>
                <w:lang w:val="en"/>
              </w:rPr>
              <w:t xml:space="preserve">of </w:t>
            </w:r>
            <w:r w:rsidR="00A43C1A">
              <w:rPr>
                <w:rFonts w:cs="Calibri"/>
                <w:lang w:val="en"/>
              </w:rPr>
              <w:t xml:space="preserve">the </w:t>
            </w:r>
            <w:r w:rsidRPr="004E6956">
              <w:rPr>
                <w:rFonts w:cs="Calibri"/>
                <w:lang w:val="en"/>
              </w:rPr>
              <w:t>finished output</w:t>
            </w:r>
            <w:r w:rsidR="003E7245" w:rsidRPr="004E6956">
              <w:rPr>
                <w:rFonts w:cs="Calibri"/>
                <w:lang w:val="en"/>
              </w:rPr>
              <w:t xml:space="preserve"> screen, copy whole line to a file for node join, the line start </w:t>
            </w:r>
            <w:r w:rsidR="00D91D80">
              <w:rPr>
                <w:rFonts w:cs="Calibri"/>
                <w:lang w:val="en"/>
              </w:rPr>
              <w:t>with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  <w:proofErr w:type="spellStart"/>
            <w:r w:rsidR="003E7245" w:rsidRPr="004E6956">
              <w:rPr>
                <w:rFonts w:cs="Calibri"/>
                <w:lang w:val="en"/>
              </w:rPr>
              <w:t>kubeadm</w:t>
            </w:r>
            <w:proofErr w:type="spellEnd"/>
            <w:r w:rsidR="003E7245" w:rsidRPr="004E6956">
              <w:rPr>
                <w:rFonts w:cs="Calibri"/>
                <w:lang w:val="en"/>
              </w:rPr>
              <w:t xml:space="preserve"> </w:t>
            </w:r>
            <w:r w:rsidR="003E7245" w:rsidRPr="00D91D80">
              <w:rPr>
                <w:rFonts w:cs="Calibri"/>
                <w:i/>
                <w:lang w:val="en"/>
              </w:rPr>
              <w:t>join ---token xxx</w:t>
            </w:r>
            <w:r w:rsidR="00D91D80">
              <w:rPr>
                <w:rFonts w:cs="Calibri"/>
                <w:lang w:val="en"/>
              </w:rPr>
              <w:t>………….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</w:p>
          <w:p w14:paraId="7DFC95E3" w14:textId="0E1BCD48" w:rsidR="003E7245" w:rsidRPr="004E6956" w:rsidRDefault="003E7245" w:rsidP="004E6956">
            <w:pPr>
              <w:pStyle w:val="ListParagraph"/>
              <w:rPr>
                <w:rFonts w:cs="Calibri"/>
                <w:lang w:val="en"/>
              </w:rPr>
            </w:pPr>
          </w:p>
          <w:p w14:paraId="4C028967" w14:textId="02311317" w:rsidR="00AF5B87" w:rsidRPr="00D91D80" w:rsidRDefault="003E7245" w:rsidP="00D91D80">
            <w:pPr>
              <w:pStyle w:val="ListParagraph"/>
              <w:rPr>
                <w:lang w:val="en"/>
              </w:rPr>
            </w:pPr>
            <w:r w:rsidRPr="00D91D80">
              <w:rPr>
                <w:lang w:val="en"/>
              </w:rPr>
              <w:t>Continue in master</w:t>
            </w:r>
            <w:r w:rsidR="00D91D80" w:rsidRPr="00D91D80">
              <w:rPr>
                <w:lang w:val="en"/>
              </w:rPr>
              <w:t>, e</w:t>
            </w:r>
            <w:r w:rsidR="00AF5B87" w:rsidRPr="00D91D80">
              <w:rPr>
                <w:lang w:val="en"/>
              </w:rPr>
              <w:t>xit from root user</w:t>
            </w:r>
          </w:p>
          <w:p w14:paraId="19D32542" w14:textId="77777777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C5A03A0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mkdir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-p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</w:p>
          <w:p w14:paraId="6449F826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cp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kubernetes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admin.conf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04C1C0A5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chown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$(id -u):$(id -g)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6A03DACA" w14:textId="0BFF35CA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338E025" w14:textId="6443085E" w:rsidR="00AF5B87" w:rsidRPr="004E6956" w:rsidRDefault="00AF5B87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-s</w:t>
            </w:r>
          </w:p>
          <w:p w14:paraId="48CE4D9B" w14:textId="1A39813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apply -f </w:t>
            </w:r>
            <w:hyperlink r:id="rId15" w:history="1">
              <w:r w:rsidRPr="004E6956">
                <w:rPr>
                  <w:rFonts w:ascii="Calibri" w:hAnsi="Calibri" w:cs="Calibri"/>
                  <w:i/>
                  <w:lang w:val="en"/>
                </w:rPr>
                <w:t>https://raw.githubusercontent.com/coreos/flannel/master/Documentation/kube-flannel.yml</w:t>
              </w:r>
            </w:hyperlink>
          </w:p>
          <w:p w14:paraId="4CCA39E3" w14:textId="7794EECA" w:rsidR="00354308" w:rsidRPr="00354308" w:rsidRDefault="00354308" w:rsidP="00354308">
            <w:pPr>
              <w:pStyle w:val="ListParagraph"/>
              <w:rPr>
                <w:i/>
              </w:rPr>
            </w:pPr>
          </w:p>
          <w:p w14:paraId="2F4FD9C6" w14:textId="4F256144" w:rsidR="00720FED" w:rsidRDefault="00AF5B87" w:rsidP="004E6956">
            <w:pPr>
              <w:pStyle w:val="ListParagraph"/>
              <w:numPr>
                <w:ilvl w:val="0"/>
                <w:numId w:val="13"/>
              </w:numPr>
            </w:pPr>
            <w:r>
              <w:t>Go to worker</w:t>
            </w:r>
            <w:r w:rsidR="004E6956">
              <w:t xml:space="preserve"> 1</w:t>
            </w:r>
          </w:p>
          <w:p w14:paraId="5CF01669" w14:textId="73947710" w:rsidR="000D5551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</w:t>
            </w:r>
            <w:r w:rsidR="00720FE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720FE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720FED" w:rsidRPr="004E6956">
              <w:rPr>
                <w:rFonts w:ascii="Calibri" w:hAnsi="Calibri" w:cs="Calibri"/>
                <w:i/>
              </w:rPr>
              <w:t xml:space="preserve"> worker1</w:t>
            </w:r>
          </w:p>
          <w:p w14:paraId="4EF44975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0CB2DE9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6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 add –</w:t>
            </w:r>
          </w:p>
          <w:p w14:paraId="45119BC6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4F91C3C2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260FD899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  deb </w:t>
            </w:r>
            <w:hyperlink r:id="rId17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48F5275E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7FF42D6B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557F4DC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0FD747A0" w14:textId="4ADBCBDA" w:rsidR="002D52CF" w:rsidRDefault="002D52CF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lastRenderedPageBreak/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6D2848C1" w14:textId="77777777" w:rsidR="00EA2B86" w:rsidRPr="004E6956" w:rsidRDefault="00EA2B86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</w:p>
          <w:p w14:paraId="69153917" w14:textId="2F03F989" w:rsidR="002D52CF" w:rsidRPr="00EA2B86" w:rsidRDefault="00EA2B86" w:rsidP="00EA2B86">
            <w:pPr>
              <w:pStyle w:val="ListParagraph"/>
              <w:rPr>
                <w:i/>
                <w:lang w:val="en"/>
              </w:rPr>
            </w:pPr>
            <w:proofErr w:type="spellStart"/>
            <w:r w:rsidRPr="00EA2B86">
              <w:rPr>
                <w:i/>
                <w:lang w:val="en"/>
              </w:rPr>
              <w:t>kubeadm</w:t>
            </w:r>
            <w:proofErr w:type="spellEnd"/>
            <w:r w:rsidRPr="00EA2B86">
              <w:rPr>
                <w:i/>
                <w:lang w:val="en"/>
              </w:rPr>
              <w:t xml:space="preserve"> join 192.168.33.10:6443 --token 70oz7i.52312hgl37dj7n1d --discovery-token-ca-cert-hash sha256:6851845c665bc964c9c8679f665a8e110c9e610391a1ac62a3a1fed5caf0d2b9</w:t>
            </w:r>
          </w:p>
          <w:p w14:paraId="4688B92A" w14:textId="77777777" w:rsidR="00EA2B86" w:rsidRDefault="00EA2B86" w:rsidP="00EA2B86">
            <w:pPr>
              <w:pStyle w:val="ListParagraph"/>
            </w:pPr>
          </w:p>
          <w:p w14:paraId="5A4F999E" w14:textId="204BC5BE" w:rsidR="00720FED" w:rsidRDefault="00AF5B87" w:rsidP="00720FED">
            <w:pPr>
              <w:pStyle w:val="ListParagraph"/>
              <w:numPr>
                <w:ilvl w:val="0"/>
                <w:numId w:val="13"/>
              </w:numPr>
            </w:pPr>
            <w:r>
              <w:t xml:space="preserve">Go to worker </w:t>
            </w:r>
            <w:r w:rsidR="00720FED">
              <w:t>2</w:t>
            </w:r>
            <w:r>
              <w:t>, follow the exact steps of wor</w:t>
            </w:r>
            <w:r w:rsidR="00720FED">
              <w:t>ker</w:t>
            </w:r>
            <w:r w:rsidR="00A43C1A">
              <w:t xml:space="preserve"> </w:t>
            </w:r>
            <w:r w:rsidR="00720FED">
              <w:t>1</w:t>
            </w:r>
          </w:p>
          <w:p w14:paraId="38884F2F" w14:textId="77777777" w:rsidR="00EF02DD" w:rsidRPr="00720FED" w:rsidRDefault="00EF02DD" w:rsidP="00EF02DD">
            <w:pPr>
              <w:pStyle w:val="ListParagraph"/>
            </w:pPr>
          </w:p>
          <w:p w14:paraId="0A675A97" w14:textId="6B3ED1BF" w:rsidR="00AF5B87" w:rsidRDefault="00AF5B87" w:rsidP="000944A3">
            <w:pPr>
              <w:pStyle w:val="ListParagraph"/>
              <w:numPr>
                <w:ilvl w:val="0"/>
                <w:numId w:val="13"/>
              </w:numPr>
            </w:pPr>
            <w:r>
              <w:t>once you are done, go to master, issue a command</w:t>
            </w:r>
          </w:p>
          <w:p w14:paraId="71C54F88" w14:textId="23E464DE" w:rsidR="00AF5B87" w:rsidRPr="004E6956" w:rsidRDefault="00AF5B87" w:rsidP="00AF5B87">
            <w:pPr>
              <w:pStyle w:val="ListParagraph"/>
              <w:rPr>
                <w:rFonts w:ascii="Calibri" w:hAnsi="Calibri" w:cs="Calibri"/>
                <w:i/>
              </w:rPr>
            </w:pPr>
            <w:r>
              <w:t xml:space="preserve">     </w:t>
            </w:r>
            <w:proofErr w:type="spellStart"/>
            <w:r w:rsidR="002D52CF" w:rsidRPr="004E6956">
              <w:rPr>
                <w:rFonts w:ascii="Calibri" w:hAnsi="Calibri" w:cs="Calibri"/>
                <w:i/>
              </w:rPr>
              <w:t>kubectl</w:t>
            </w:r>
            <w:proofErr w:type="spellEnd"/>
            <w:r w:rsidR="002D52CF" w:rsidRPr="004E6956">
              <w:rPr>
                <w:rFonts w:ascii="Calibri" w:hAnsi="Calibri" w:cs="Calibri"/>
                <w:i/>
              </w:rPr>
              <w:t xml:space="preserve"> get nodes</w:t>
            </w:r>
          </w:p>
          <w:p w14:paraId="20B14F74" w14:textId="7B5EF9EC" w:rsidR="00AF5B87" w:rsidRDefault="00A43C1A" w:rsidP="00A43C1A">
            <w:pPr>
              <w:pStyle w:val="ListParagraph"/>
              <w:rPr>
                <w:b/>
                <w:color w:val="00B050"/>
              </w:rPr>
            </w:pPr>
            <w:r>
              <w:rPr>
                <w:rFonts w:cs="Calibri"/>
              </w:rPr>
              <w:t>Y</w:t>
            </w:r>
            <w:r w:rsidR="002D52CF" w:rsidRPr="004E6956">
              <w:rPr>
                <w:rFonts w:cs="Calibri"/>
              </w:rPr>
              <w:t>ou should be able to see three nodes.</w:t>
            </w:r>
            <w:r>
              <w:rPr>
                <w:rFonts w:cs="Calibri"/>
              </w:rPr>
              <w:t xml:space="preserve"> </w:t>
            </w:r>
            <w:r w:rsidRPr="00A43C1A">
              <w:rPr>
                <w:rFonts w:cs="Calibri"/>
                <w:color w:val="00B050"/>
              </w:rPr>
              <w:t xml:space="preserve">Congratulation !! </w:t>
            </w:r>
            <w:proofErr w:type="gramStart"/>
            <w:r w:rsidR="00720FED" w:rsidRPr="00A43C1A">
              <w:rPr>
                <w:color w:val="00B050"/>
              </w:rPr>
              <w:t>y</w:t>
            </w:r>
            <w:r w:rsidR="002D52CF" w:rsidRPr="00A43C1A">
              <w:rPr>
                <w:color w:val="00B050"/>
              </w:rPr>
              <w:t>ou</w:t>
            </w:r>
            <w:proofErr w:type="gramEnd"/>
            <w:r w:rsidR="002D52CF" w:rsidRPr="00A43C1A">
              <w:rPr>
                <w:color w:val="00B050"/>
              </w:rPr>
              <w:t xml:space="preserve"> are done, have a couple of tea, enjoy</w:t>
            </w:r>
            <w:r w:rsidR="002D52CF">
              <w:t xml:space="preserve"> </w:t>
            </w:r>
            <w:r w:rsidR="00EF02DD" w:rsidRPr="00A43C1A">
              <w:rPr>
                <w:b/>
                <w:color w:val="00B050"/>
              </w:rPr>
              <w:t>k</w:t>
            </w:r>
            <w:r w:rsidR="002D52CF" w:rsidRPr="00A43C1A">
              <w:rPr>
                <w:b/>
                <w:color w:val="00B050"/>
              </w:rPr>
              <w:t>8s</w:t>
            </w:r>
            <w:r w:rsidRPr="00A43C1A">
              <w:rPr>
                <w:b/>
                <w:color w:val="00B050"/>
              </w:rPr>
              <w:t>.</w:t>
            </w:r>
          </w:p>
          <w:p w14:paraId="05A6C408" w14:textId="0754CF83" w:rsidR="00F37193" w:rsidRDefault="00F37193" w:rsidP="00F37193">
            <w:pPr>
              <w:rPr>
                <w:rFonts w:cs="Calibri"/>
              </w:rPr>
            </w:pPr>
          </w:p>
          <w:p w14:paraId="5BA98AC3" w14:textId="53C7084D" w:rsidR="00F37193" w:rsidRDefault="00F37193" w:rsidP="00F37193">
            <w:pPr>
              <w:rPr>
                <w:rFonts w:cs="Calibri"/>
              </w:rPr>
            </w:pPr>
          </w:p>
          <w:p w14:paraId="5D999FB4" w14:textId="338D02AC" w:rsidR="00F37193" w:rsidRDefault="00F37193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Install </w:t>
            </w:r>
            <w:proofErr w:type="spellStart"/>
            <w:r>
              <w:t>kubernetes</w:t>
            </w:r>
            <w:proofErr w:type="spellEnd"/>
            <w:r>
              <w:t xml:space="preserve"> dashboard</w:t>
            </w:r>
          </w:p>
          <w:p w14:paraId="75C346E1" w14:textId="77777777" w:rsidR="000816BD" w:rsidRDefault="000816BD" w:rsidP="000816BD">
            <w:pPr>
              <w:pStyle w:val="ListParagraph"/>
              <w:rPr>
                <w:lang w:eastAsia="zh-CN"/>
              </w:rPr>
            </w:pPr>
          </w:p>
          <w:p w14:paraId="7FF58096" w14:textId="05ED2579" w:rsidR="000816BD" w:rsidRPr="000816BD" w:rsidRDefault="000816BD" w:rsidP="000816BD">
            <w:pPr>
              <w:pStyle w:val="ListParagraph"/>
              <w:rPr>
                <w:lang w:eastAsia="zh-CN"/>
              </w:rPr>
            </w:pPr>
            <w:proofErr w:type="spellStart"/>
            <w:r w:rsidRPr="000816BD">
              <w:rPr>
                <w:lang w:eastAsia="zh-CN"/>
              </w:rPr>
              <w:t>kubectl</w:t>
            </w:r>
            <w:proofErr w:type="spellEnd"/>
            <w:r w:rsidRPr="000816BD">
              <w:rPr>
                <w:lang w:eastAsia="zh-CN"/>
              </w:rPr>
              <w:t xml:space="preserve"> apply -f https://raw.githubusercontent.com/kubernetes/dashboard/v1.10.1/src/deploy/recommended/kubernetes-dashboard.yaml</w:t>
            </w:r>
          </w:p>
          <w:p w14:paraId="43AC4605" w14:textId="3762027E" w:rsidR="000816BD" w:rsidRDefault="000816BD" w:rsidP="000816BD">
            <w:pPr>
              <w:pStyle w:val="ListParagraph"/>
            </w:pPr>
          </w:p>
          <w:p w14:paraId="46066B1F" w14:textId="3A5FD8C5" w:rsidR="000816BD" w:rsidRDefault="000816BD" w:rsidP="000816BD">
            <w:pPr>
              <w:pStyle w:val="ListParagraph"/>
            </w:pPr>
            <w:r>
              <w:t xml:space="preserve">curl </w:t>
            </w:r>
            <w:hyperlink r:id="rId18" w:history="1">
              <w:r w:rsidRPr="00D113E0">
                <w:rPr>
                  <w:rStyle w:val="Hyperlink"/>
                </w:rPr>
                <w:t>https://gist.githubusercontent.com/chukaofili/9e94d966e73566eba5abdca7ccb067e6/raw/0f17cd37d2932fb4c3a2e7f4434d08bc64432090/k8s-dashboard-admin-user.yaml</w:t>
              </w:r>
            </w:hyperlink>
            <w:r>
              <w:t xml:space="preserve"> &gt; </w:t>
            </w:r>
            <w:r w:rsidRPr="000816BD">
              <w:t>k8s-dashboard-admin-user.yaml</w:t>
            </w:r>
          </w:p>
          <w:p w14:paraId="0A0BD550" w14:textId="05E010C5" w:rsidR="000816BD" w:rsidRDefault="000816BD" w:rsidP="000816BD">
            <w:pPr>
              <w:pStyle w:val="ListParagraph"/>
            </w:pPr>
          </w:p>
          <w:p w14:paraId="7FEFFE53" w14:textId="5779C3B4" w:rsidR="000816BD" w:rsidRDefault="000816BD" w:rsidP="000816BD">
            <w:pPr>
              <w:pStyle w:val="ListParagraph"/>
            </w:pPr>
            <w:proofErr w:type="spellStart"/>
            <w:r>
              <w:t>kubectl</w:t>
            </w:r>
            <w:proofErr w:type="spellEnd"/>
            <w:r>
              <w:t xml:space="preserve"> apply –f  </w:t>
            </w:r>
            <w:r w:rsidRPr="000816BD">
              <w:t>k8s-dashboard-admin-user.yaml</w:t>
            </w:r>
          </w:p>
          <w:p w14:paraId="7555AAAD" w14:textId="54623506" w:rsidR="000816BD" w:rsidRDefault="000816BD" w:rsidP="000816BD">
            <w:pPr>
              <w:pStyle w:val="ListParagraph"/>
            </w:pPr>
          </w:p>
          <w:p w14:paraId="56990AC2" w14:textId="02F29A1E" w:rsidR="000816BD" w:rsidRDefault="000816BD" w:rsidP="000816BD">
            <w:pPr>
              <w:pStyle w:val="ListParagraph"/>
            </w:pPr>
            <w:proofErr w:type="spellStart"/>
            <w:r w:rsidRPr="000816BD">
              <w:t>kubectl</w:t>
            </w:r>
            <w:proofErr w:type="spellEnd"/>
            <w:r w:rsidRPr="000816BD">
              <w:t xml:space="preserve"> -n </w:t>
            </w:r>
            <w:proofErr w:type="spellStart"/>
            <w:r w:rsidRPr="000816BD">
              <w:t>kube</w:t>
            </w:r>
            <w:proofErr w:type="spellEnd"/>
            <w:r w:rsidRPr="000816BD">
              <w:t>-system describe secret $(</w:t>
            </w:r>
            <w:proofErr w:type="spellStart"/>
            <w:r w:rsidRPr="000816BD">
              <w:t>kubectl</w:t>
            </w:r>
            <w:proofErr w:type="spellEnd"/>
            <w:r w:rsidRPr="000816BD">
              <w:t xml:space="preserve"> -n </w:t>
            </w:r>
            <w:proofErr w:type="spellStart"/>
            <w:r w:rsidRPr="000816BD">
              <w:t>kube</w:t>
            </w:r>
            <w:proofErr w:type="spellEnd"/>
            <w:r w:rsidRPr="000816BD">
              <w:t xml:space="preserve">-system get secret | </w:t>
            </w:r>
            <w:proofErr w:type="spellStart"/>
            <w:r w:rsidRPr="000816BD">
              <w:t>grep</w:t>
            </w:r>
            <w:proofErr w:type="spellEnd"/>
            <w:r w:rsidRPr="000816BD">
              <w:t xml:space="preserve"> admin-user | </w:t>
            </w:r>
            <w:proofErr w:type="spellStart"/>
            <w:r w:rsidRPr="000816BD">
              <w:t>awk</w:t>
            </w:r>
            <w:proofErr w:type="spellEnd"/>
            <w:r w:rsidRPr="000816BD">
              <w:t xml:space="preserve"> '{print $1}')</w:t>
            </w:r>
          </w:p>
          <w:p w14:paraId="300F1EAE" w14:textId="7084ECC6" w:rsidR="000816BD" w:rsidRDefault="000816BD" w:rsidP="000816BD">
            <w:pPr>
              <w:pStyle w:val="ListParagraph"/>
            </w:pPr>
          </w:p>
          <w:p w14:paraId="367C6955" w14:textId="6A3CD5B9" w:rsidR="000816BD" w:rsidRDefault="000816BD" w:rsidP="000816BD">
            <w:pPr>
              <w:pStyle w:val="ListParagraph"/>
            </w:pPr>
            <w:r w:rsidRPr="000816BD">
              <w:t>eyJhbGciOiJSUzI1NiIsImtpZCI6IiJ9.eyJpc3MiOiJrdWJlcm5ldGVzL3NlcnZpY2VhY2NvdW50Iiwia3ViZXJuZXRlcy5pby9zZXJ2aWNlYWNjb3VudC9uYW1lc3BhY2UiOiJrdWJlLXN5c3RlbSIsImt1YmVybmV0ZXMuaW8vc2VydmljZWFjY291bnQvc2VjcmV0Lm5hbWUiOiJhZG1pbi11c2VyLXRva2VuLXRuNnhkIiwia3ViZXJuZXRlcy5pby9zZXJ2aWNlYWNjb3VudC9zZXJ2aWNlLWFjY291bnQubmFtZSI6ImFkbWluLXVzZXIiLCJrdWJlcm5ldGVzLmlvL3NlcnZpY2VhY2NvdW50L3NlcnZpY2UtYWNjb3VudC51aWQiOiJiMTAyMWQ4Mi0yMDI3LTExZTktODBlYi0wMjBkMzExNGM3YTci</w:t>
            </w:r>
            <w:r w:rsidRPr="000816BD">
              <w:lastRenderedPageBreak/>
              <w:t>LCJzdWIiOiJzeXN0ZW06c2VydmljZWFjY291bnQ6a3ViZS1zeXN0ZW06YWRtaW4tdXNlciJ9.m7vrvqUrZdZtuPJc-T7Cxbppohxkvfm7jz9saqWOH86d8u8amvBTHikx8xppWrGvefWLd1y3w17x3b8Uiu5lqNAT3RqsekqXFMgqOot4HJVU3QJMyVRJbDuKKnh0nMvLoa1cgoMyZwtg2uKzAXU7IyUjr5gpxkmJS7xU1B0aNJtUtnxEbIRD_fNkfv_4af3KNNCuGXDoTxY6lJdW00vTjZC0_Jm45lGVxXoWgOKqHKE4tkrlQ8dbnRbk9mQAh1fJAIS46_Wov9DZw-9T1icJ5dy-eeiWIi_N3S7N8hBJhrqSEkpzBGNLIGBVctDonlFR0sQ5Cvi-O-eVtFcz0S1twQ</w:t>
            </w:r>
          </w:p>
          <w:p w14:paraId="3AE014CA" w14:textId="390DBA83" w:rsidR="000816BD" w:rsidRDefault="000816BD" w:rsidP="000816BD">
            <w:pPr>
              <w:pStyle w:val="ListParagraph"/>
            </w:pPr>
          </w:p>
          <w:p w14:paraId="5EB913B9" w14:textId="02DE7C73" w:rsidR="000816BD" w:rsidRDefault="00D960F1" w:rsidP="000816BD">
            <w:pPr>
              <w:pStyle w:val="ListParagraph"/>
            </w:pPr>
            <w:r>
              <w:t>In the Chrome address bar type: chrome://flags/#allow-insecure-localhost</w:t>
            </w:r>
          </w:p>
          <w:p w14:paraId="34193AD1" w14:textId="5C8604F8" w:rsidR="00CD4FCE" w:rsidRDefault="00D960F1" w:rsidP="000816BD">
            <w:pPr>
              <w:pStyle w:val="ListParagraph"/>
            </w:pPr>
            <w:r>
              <w:t>Type: htts://&lt;installed-node-address&gt;:port</w:t>
            </w:r>
          </w:p>
          <w:p w14:paraId="1C798CEA" w14:textId="5C68BFA0" w:rsidR="004460D5" w:rsidRDefault="004460D5" w:rsidP="000816BD">
            <w:pPr>
              <w:pStyle w:val="ListParagraph"/>
            </w:pPr>
            <w:r>
              <w:t>If  Chrome doesn’t work, try Firefox, should work after add exception</w:t>
            </w:r>
          </w:p>
          <w:p w14:paraId="07936058" w14:textId="2A9EA5B9" w:rsidR="000816BD" w:rsidRDefault="000816BD" w:rsidP="000816BD"/>
          <w:p w14:paraId="152746CD" w14:textId="7E04C5DF" w:rsidR="000816BD" w:rsidRDefault="00F7630C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Add above generated token to dashboard </w:t>
            </w:r>
            <w:proofErr w:type="spellStart"/>
            <w:r>
              <w:t>ui</w:t>
            </w:r>
            <w:proofErr w:type="spellEnd"/>
            <w:r>
              <w:t>.</w:t>
            </w:r>
          </w:p>
          <w:p w14:paraId="1828043C" w14:textId="048F06BD" w:rsidR="00F7630C" w:rsidRDefault="00F7630C" w:rsidP="00F7630C"/>
          <w:p w14:paraId="7E023E3F" w14:textId="5AE012DE" w:rsidR="00F7630C" w:rsidRDefault="00F7630C" w:rsidP="00F7630C"/>
          <w:p w14:paraId="6140BBD1" w14:textId="77777777" w:rsidR="00F7630C" w:rsidRDefault="00F7630C" w:rsidP="00F7630C"/>
          <w:p w14:paraId="5D91397D" w14:textId="01503ECC" w:rsidR="00F7630C" w:rsidRDefault="00F7630C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Install </w:t>
            </w:r>
            <w:proofErr w:type="spellStart"/>
            <w:r>
              <w:t>docker</w:t>
            </w:r>
            <w:proofErr w:type="spellEnd"/>
            <w:r>
              <w:t xml:space="preserve"> image </w:t>
            </w:r>
            <w:proofErr w:type="spellStart"/>
            <w:r>
              <w:t>BigDataUI</w:t>
            </w:r>
            <w:proofErr w:type="spellEnd"/>
          </w:p>
          <w:p w14:paraId="7E85D9E5" w14:textId="09CAC253" w:rsidR="00F7630C" w:rsidRDefault="00F7630C" w:rsidP="00F7630C">
            <w:pPr>
              <w:pStyle w:val="ListParagraph"/>
            </w:pPr>
            <w:r>
              <w:t xml:space="preserve">Create </w:t>
            </w:r>
            <w:proofErr w:type="spellStart"/>
            <w:r>
              <w:t>Dockerfile</w:t>
            </w:r>
            <w:proofErr w:type="spellEnd"/>
          </w:p>
          <w:p w14:paraId="428D9F47" w14:textId="2F23C920" w:rsidR="00F7630C" w:rsidRDefault="00F7630C" w:rsidP="00F7630C">
            <w:pPr>
              <w:pStyle w:val="ListParagraph"/>
            </w:pPr>
            <w:r>
              <w:object w:dxaOrig="1010" w:dyaOrig="816" w14:anchorId="0AE79C15">
                <v:shape id="_x0000_i1026" type="#_x0000_t75" style="width:50.5pt;height:40.75pt" o:ole="">
                  <v:imagedata r:id="rId19" o:title=""/>
                </v:shape>
                <o:OLEObject Type="Embed" ProgID="Package" ShapeID="_x0000_i1026" DrawAspect="Content" ObjectID="_1609855979" r:id="rId20"/>
              </w:object>
            </w:r>
          </w:p>
          <w:p w14:paraId="7A338DE6" w14:textId="56B1E949" w:rsidR="00F7630C" w:rsidRDefault="00F7630C" w:rsidP="00F7630C">
            <w:r>
              <w:t xml:space="preserve">              </w:t>
            </w:r>
          </w:p>
          <w:p w14:paraId="709241C7" w14:textId="5354813E" w:rsidR="00F7630C" w:rsidRDefault="00F7630C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Copy </w:t>
            </w:r>
            <w:proofErr w:type="spellStart"/>
            <w:r>
              <w:t>BigdataUI</w:t>
            </w:r>
            <w:proofErr w:type="spellEnd"/>
            <w:r>
              <w:t xml:space="preserve"> angular files to shared </w:t>
            </w:r>
            <w:proofErr w:type="spellStart"/>
            <w:r>
              <w:t>dir</w:t>
            </w:r>
            <w:proofErr w:type="spellEnd"/>
            <w:r>
              <w:t xml:space="preserve">, </w:t>
            </w:r>
            <w:proofErr w:type="spellStart"/>
            <w:r>
              <w:t>ssh</w:t>
            </w:r>
            <w:proofErr w:type="spellEnd"/>
            <w:r>
              <w:t xml:space="preserve"> to vagrant master, got to shared directory, run </w:t>
            </w:r>
          </w:p>
          <w:p w14:paraId="6500D14B" w14:textId="277846EE" w:rsidR="00F7630C" w:rsidRDefault="00F7630C" w:rsidP="00F7630C">
            <w:pPr>
              <w:pStyle w:val="ListParagraph"/>
            </w:pPr>
            <w:proofErr w:type="spellStart"/>
            <w:proofErr w:type="gramStart"/>
            <w:r>
              <w:t>docker</w:t>
            </w:r>
            <w:proofErr w:type="spellEnd"/>
            <w:proofErr w:type="gramEnd"/>
            <w:r>
              <w:t xml:space="preserve"> build –t </w:t>
            </w:r>
            <w:proofErr w:type="spellStart"/>
            <w:r>
              <w:t>bigdataui</w:t>
            </w:r>
            <w:proofErr w:type="spellEnd"/>
            <w:r>
              <w:t xml:space="preserve"> .  </w:t>
            </w:r>
          </w:p>
          <w:p w14:paraId="1AD0CA32" w14:textId="2E298FD7" w:rsidR="00F7630C" w:rsidRDefault="00F7630C" w:rsidP="00F7630C">
            <w:pPr>
              <w:pStyle w:val="ListParagraph"/>
              <w:numPr>
                <w:ilvl w:val="0"/>
                <w:numId w:val="13"/>
              </w:numPr>
            </w:pPr>
            <w:r>
              <w:t xml:space="preserve">Login to </w:t>
            </w:r>
            <w:proofErr w:type="spellStart"/>
            <w:r>
              <w:t>docker</w:t>
            </w:r>
            <w:proofErr w:type="spellEnd"/>
          </w:p>
          <w:p w14:paraId="0B800360" w14:textId="3F573529" w:rsidR="00F7630C" w:rsidRDefault="00F7630C" w:rsidP="00F7630C">
            <w:pPr>
              <w:ind w:left="720"/>
            </w:pPr>
            <w:r>
              <w:t>Docker login –username=</w:t>
            </w:r>
            <w:proofErr w:type="spellStart"/>
            <w:r>
              <w:rPr>
                <w:rFonts w:ascii="Arial" w:hAnsi="Arial" w:cs="Arial"/>
                <w:color w:val="27343B"/>
                <w:sz w:val="21"/>
                <w:szCs w:val="21"/>
                <w:shd w:val="clear" w:color="auto" w:fill="FFFFFF"/>
              </w:rPr>
              <w:t>charleslicai</w:t>
            </w:r>
            <w:proofErr w:type="spellEnd"/>
            <w:r>
              <w:rPr>
                <w:rFonts w:ascii="Arial" w:hAnsi="Arial" w:cs="Arial"/>
                <w:color w:val="27343B"/>
                <w:sz w:val="21"/>
                <w:szCs w:val="21"/>
                <w:shd w:val="clear" w:color="auto" w:fill="FFFFFF"/>
              </w:rPr>
              <w:t xml:space="preserve"> –email=charleslicai@gmail.com</w:t>
            </w:r>
          </w:p>
          <w:p w14:paraId="5D986DF5" w14:textId="3C7041C8" w:rsidR="00F7630C" w:rsidRDefault="00F7630C" w:rsidP="00F37193">
            <w:pPr>
              <w:pStyle w:val="ListParagraph"/>
              <w:numPr>
                <w:ilvl w:val="0"/>
                <w:numId w:val="13"/>
              </w:numPr>
            </w:pPr>
            <w:r>
              <w:t>Tag image</w:t>
            </w:r>
          </w:p>
          <w:p w14:paraId="399863F5" w14:textId="2317BE10" w:rsidR="00F7630C" w:rsidRDefault="00F7630C" w:rsidP="00F7630C">
            <w:pPr>
              <w:pStyle w:val="ListParagraph"/>
            </w:pPr>
            <w:r>
              <w:t xml:space="preserve">Docker tag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charleslicai</w:t>
            </w:r>
            <w:proofErr w:type="spellEnd"/>
            <w:r>
              <w:t>/</w:t>
            </w:r>
            <w:proofErr w:type="spellStart"/>
            <w:r>
              <w:t>bigdataui:firsttry</w:t>
            </w:r>
            <w:proofErr w:type="spellEnd"/>
          </w:p>
          <w:p w14:paraId="55524188" w14:textId="4E7537F1" w:rsidR="00F7630C" w:rsidRDefault="00F7630C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Push to </w:t>
            </w:r>
            <w:proofErr w:type="spellStart"/>
            <w:r>
              <w:t>docker</w:t>
            </w:r>
            <w:proofErr w:type="spellEnd"/>
          </w:p>
          <w:p w14:paraId="01EFEE93" w14:textId="58F6073F" w:rsidR="00F7630C" w:rsidRDefault="00F7630C" w:rsidP="00F7630C">
            <w:pPr>
              <w:ind w:left="720"/>
            </w:pPr>
            <w:r>
              <w:t>Docker push charleslicai@bigdataui</w:t>
            </w:r>
            <w:bookmarkStart w:id="0" w:name="_GoBack"/>
            <w:bookmarkEnd w:id="0"/>
          </w:p>
          <w:p w14:paraId="291B3B46" w14:textId="36D8EE36" w:rsidR="00F7630C" w:rsidRDefault="00F7630C" w:rsidP="00F37193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sfsdf</w:t>
            </w:r>
            <w:proofErr w:type="spellEnd"/>
          </w:p>
          <w:p w14:paraId="159650D6" w14:textId="77777777" w:rsidR="00F37193" w:rsidRPr="00F37193" w:rsidRDefault="00F37193" w:rsidP="00F37193">
            <w:pPr>
              <w:rPr>
                <w:rFonts w:cs="Calibri"/>
              </w:rPr>
            </w:pPr>
          </w:p>
          <w:p w14:paraId="47CEB66C" w14:textId="77777777" w:rsidR="00AF5B87" w:rsidRPr="006658C4" w:rsidRDefault="00AF5B87" w:rsidP="00AF5B87">
            <w:pPr>
              <w:ind w:left="360"/>
            </w:pPr>
          </w:p>
          <w:p w14:paraId="7DDA9A6B" w14:textId="5CB99223" w:rsidR="00125AB1" w:rsidRPr="006658C4" w:rsidRDefault="00125AB1" w:rsidP="00125AB1">
            <w:pPr>
              <w:pStyle w:val="Date"/>
            </w:pPr>
          </w:p>
          <w:p w14:paraId="4662EAAA" w14:textId="0D115BCC" w:rsidR="00125AB1" w:rsidRPr="006658C4" w:rsidRDefault="00125AB1" w:rsidP="00125AB1">
            <w:pPr>
              <w:pStyle w:val="Salutation"/>
            </w:pPr>
          </w:p>
          <w:p w14:paraId="41CF1D16" w14:textId="64BDAEDF" w:rsidR="004D7F4E" w:rsidRPr="00EF7109" w:rsidRDefault="004D7F4E" w:rsidP="003A05FE">
            <w:pPr>
              <w:pStyle w:val="Signature"/>
            </w:pPr>
          </w:p>
        </w:tc>
      </w:tr>
      <w:tr w:rsidR="000944A3" w:rsidRPr="006658C4" w14:paraId="742CFD12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52DB2455" w14:textId="77777777" w:rsidR="000944A3" w:rsidRDefault="000944A3" w:rsidP="00E96C92">
            <w:pPr>
              <w:pStyle w:val="Initials"/>
              <w:rPr>
                <w:noProof/>
              </w:rPr>
            </w:pPr>
          </w:p>
        </w:tc>
        <w:tc>
          <w:tcPr>
            <w:tcW w:w="9772" w:type="dxa"/>
            <w:tcMar>
              <w:top w:w="504" w:type="dxa"/>
              <w:left w:w="0" w:type="dxa"/>
            </w:tcMar>
          </w:tcPr>
          <w:p w14:paraId="3C0DB030" w14:textId="77777777" w:rsidR="000944A3" w:rsidRDefault="000944A3" w:rsidP="000944A3">
            <w:pPr>
              <w:pStyle w:val="Heading1"/>
              <w:jc w:val="center"/>
              <w:rPr>
                <w:rFonts w:hint="eastAsia"/>
              </w:rPr>
            </w:pPr>
          </w:p>
        </w:tc>
      </w:tr>
    </w:tbl>
    <w:p w14:paraId="09A394AE" w14:textId="77777777" w:rsidR="00621FD0" w:rsidRDefault="00621FD0" w:rsidP="00EF7109">
      <w:pPr>
        <w:pStyle w:val="NoSpacing"/>
      </w:pPr>
    </w:p>
    <w:p w14:paraId="638B878A" w14:textId="77777777" w:rsidR="00621FD0" w:rsidRDefault="00621FD0" w:rsidP="00EF7109">
      <w:pPr>
        <w:pStyle w:val="NoSpacing"/>
      </w:pPr>
    </w:p>
    <w:sectPr w:rsidR="00621FD0" w:rsidSect="004D7F4E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382D" w14:textId="77777777" w:rsidR="00622656" w:rsidRDefault="00622656" w:rsidP="00713050">
      <w:pPr>
        <w:spacing w:line="240" w:lineRule="auto"/>
      </w:pPr>
      <w:r>
        <w:separator/>
      </w:r>
    </w:p>
  </w:endnote>
  <w:endnote w:type="continuationSeparator" w:id="0">
    <w:p w14:paraId="0A960251" w14:textId="77777777" w:rsidR="00622656" w:rsidRDefault="0062265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44460C4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A5C338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4502CAD" wp14:editId="12CEACA9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3C596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3EFEB5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1DC291A2" wp14:editId="4C59BD3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D5165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BE248A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29BC6D6D" wp14:editId="3CBEB9E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5C6D4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8CCA93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BEE9B72" wp14:editId="0BCE5E0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ED3D7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176B69E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8334A79EE8AE49EB8FD50795B115B15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E41003E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1B519FEEB6CF48DF98ACAF2C68799FE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EB31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BC8C56E6A00B42169D2DBA43A58AD57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7986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7237A75F5404C9F805F388CFA12EDA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D689DB3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89606" w14:textId="3C9045F6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3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6695BD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895AF7" w14:textId="77777777" w:rsidR="00217980" w:rsidRDefault="00217980" w:rsidP="00217980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6F9DE88" wp14:editId="3ADAAC6C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D9695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7384A1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2157ABB" wp14:editId="3D124D6C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5A03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3F897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230FAE2" wp14:editId="2C1570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08B35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54AC79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4D9C7F4A" wp14:editId="07CC2183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C6274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CA230E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6C7286DC3E324972BDED4B6EF9D637B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2F56F05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3170BC73BF574D41A80AA17C12E9932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B0EED5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7C93D05CE602467BB76BF4E3994FAD6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AC716F3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FC6C721DB69C4E6AA1F3114BE76C141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2C8639C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53B414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CFEEC" w14:textId="77777777" w:rsidR="00622656" w:rsidRDefault="00622656" w:rsidP="00713050">
      <w:pPr>
        <w:spacing w:line="240" w:lineRule="auto"/>
      </w:pPr>
      <w:r>
        <w:separator/>
      </w:r>
    </w:p>
  </w:footnote>
  <w:footnote w:type="continuationSeparator" w:id="0">
    <w:p w14:paraId="6CA5F778" w14:textId="77777777" w:rsidR="00622656" w:rsidRDefault="0062265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1F492E7A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7297AF8" w14:textId="10A3D476" w:rsidR="00125981" w:rsidRPr="00F207C0" w:rsidRDefault="00125981" w:rsidP="00F328B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783B4B2" wp14:editId="22B7E81C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4F81CE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73791C93" w14:textId="77777777" w:rsidTr="003475D4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4D5F5CC0" w14:textId="581D987B" w:rsidR="00125981" w:rsidRPr="00EF7109" w:rsidRDefault="00622656" w:rsidP="003475D4">
                <w:pPr>
                  <w:pStyle w:val="Heading1"/>
                  <w:jc w:val="left"/>
                  <w:outlineLvl w:val="0"/>
                  <w:rPr>
                    <w:rFonts w:hint="eastAsia"/>
                  </w:rPr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62EDC">
                      <w:t>KUBERNETES iNSTALLATION</w:t>
                    </w:r>
                  </w:sdtContent>
                </w:sdt>
              </w:p>
              <w:p w14:paraId="5E7617BA" w14:textId="4334080A" w:rsidR="00125981" w:rsidRDefault="00125981" w:rsidP="00125981">
                <w:pPr>
                  <w:pStyle w:val="Heading2"/>
                  <w:outlineLvl w:val="1"/>
                  <w:rPr>
                    <w:rFonts w:hint="eastAsia"/>
                  </w:rPr>
                </w:pPr>
              </w:p>
            </w:tc>
          </w:tr>
        </w:tbl>
        <w:p w14:paraId="084A23B9" w14:textId="77777777" w:rsidR="00125981" w:rsidRPr="00F207C0" w:rsidRDefault="00125981" w:rsidP="00125981"/>
      </w:tc>
    </w:tr>
  </w:tbl>
  <w:p w14:paraId="5588AF9F" w14:textId="77777777" w:rsidR="00217980" w:rsidRDefault="00217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3475D4" w:rsidRPr="00F207C0" w14:paraId="77ECFEBD" w14:textId="77777777" w:rsidTr="00AB71E7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4A0EB80" w14:textId="28EEC2F8" w:rsidR="003475D4" w:rsidRPr="00F207C0" w:rsidRDefault="003475D4" w:rsidP="003475D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59F587A1" wp14:editId="3B6105C7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24" name="Group 24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1A80924" id="Group 24" o:spid="_x0000_s1026" alt="Title: Continuation page header graphic" style="position:absolute;margin-left:0;margin-top:-39.6pt;width:524.9pt;height:142.55pt;z-index:-251655168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C2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uHv6+5B8g5ycAAAD//wMAUEsBAi0AFAAGAAgAAAAhANvh9svuAAAAhQEAABMAAAAAAAAA&#10;AAAAAAAAAAAAAFtDb250ZW50X1R5cGVzXS54bWxQSwECLQAUAAYACAAAACEAWvQsW78AAAAVAQAA&#10;CwAAAAAAAAAAAAAAAAAfAQAAX3JlbHMvLnJlbHNQSwECLQAUAAYACAAAACEAZ7KQts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120983928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3475D4" w14:paraId="23E8084B" w14:textId="77777777" w:rsidTr="00AB71E7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1C776279" w14:textId="0C3A93FE" w:rsidR="003475D4" w:rsidRPr="00EF7109" w:rsidRDefault="00622656" w:rsidP="003475D4">
                <w:pPr>
                  <w:pStyle w:val="Heading1"/>
                  <w:jc w:val="left"/>
                  <w:outlineLvl w:val="0"/>
                  <w:rPr>
                    <w:rFonts w:hint="eastAsia"/>
                  </w:rPr>
                </w:pPr>
                <w:sdt>
                  <w:sdtPr>
                    <w:alias w:val="Enter Your Name:"/>
                    <w:tag w:val="Enter Your Name:"/>
                    <w:id w:val="-41987228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62EDC">
                      <w:t>KUBERNETES iNSTALLATION</w:t>
                    </w:r>
                  </w:sdtContent>
                </w:sdt>
              </w:p>
              <w:p w14:paraId="2B096EAF" w14:textId="77777777" w:rsidR="003475D4" w:rsidRDefault="003475D4" w:rsidP="003475D4">
                <w:pPr>
                  <w:pStyle w:val="Heading2"/>
                  <w:outlineLvl w:val="1"/>
                  <w:rPr>
                    <w:rFonts w:hint="eastAsia"/>
                  </w:rPr>
                </w:pPr>
              </w:p>
            </w:tc>
          </w:tr>
        </w:tbl>
        <w:p w14:paraId="1792DB1F" w14:textId="77777777" w:rsidR="003475D4" w:rsidRPr="00F207C0" w:rsidRDefault="003475D4" w:rsidP="003475D4"/>
      </w:tc>
    </w:tr>
  </w:tbl>
  <w:p w14:paraId="1105D499" w14:textId="77777777" w:rsidR="003475D4" w:rsidRDefault="003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3A26C1"/>
    <w:multiLevelType w:val="hybridMultilevel"/>
    <w:tmpl w:val="FE0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436E"/>
    <w:multiLevelType w:val="hybridMultilevel"/>
    <w:tmpl w:val="136A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5BED"/>
    <w:multiLevelType w:val="hybridMultilevel"/>
    <w:tmpl w:val="B12E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A3"/>
    <w:rsid w:val="00022E2F"/>
    <w:rsid w:val="000353A6"/>
    <w:rsid w:val="0006350A"/>
    <w:rsid w:val="000816BD"/>
    <w:rsid w:val="000944A3"/>
    <w:rsid w:val="000B0C2C"/>
    <w:rsid w:val="000B6D7D"/>
    <w:rsid w:val="000D5551"/>
    <w:rsid w:val="000E5C48"/>
    <w:rsid w:val="0011675E"/>
    <w:rsid w:val="00125981"/>
    <w:rsid w:val="00125AB1"/>
    <w:rsid w:val="00135EC8"/>
    <w:rsid w:val="00151C62"/>
    <w:rsid w:val="00162EDC"/>
    <w:rsid w:val="00167AC9"/>
    <w:rsid w:val="00184BAC"/>
    <w:rsid w:val="001B403A"/>
    <w:rsid w:val="001E497E"/>
    <w:rsid w:val="001E6974"/>
    <w:rsid w:val="00217980"/>
    <w:rsid w:val="00223B22"/>
    <w:rsid w:val="00236E19"/>
    <w:rsid w:val="00247A2D"/>
    <w:rsid w:val="00271662"/>
    <w:rsid w:val="0027404F"/>
    <w:rsid w:val="002809AF"/>
    <w:rsid w:val="00284544"/>
    <w:rsid w:val="00287B61"/>
    <w:rsid w:val="00293B83"/>
    <w:rsid w:val="002971F2"/>
    <w:rsid w:val="002B091C"/>
    <w:rsid w:val="002B6072"/>
    <w:rsid w:val="002C2CDD"/>
    <w:rsid w:val="002D45C6"/>
    <w:rsid w:val="002D52CF"/>
    <w:rsid w:val="00313E86"/>
    <w:rsid w:val="003475D4"/>
    <w:rsid w:val="00354308"/>
    <w:rsid w:val="00364079"/>
    <w:rsid w:val="00375460"/>
    <w:rsid w:val="003A05FE"/>
    <w:rsid w:val="003E7245"/>
    <w:rsid w:val="003F6E77"/>
    <w:rsid w:val="004077FB"/>
    <w:rsid w:val="00424DD9"/>
    <w:rsid w:val="00443F85"/>
    <w:rsid w:val="004460D5"/>
    <w:rsid w:val="0045599B"/>
    <w:rsid w:val="004717C5"/>
    <w:rsid w:val="004A7665"/>
    <w:rsid w:val="004D4DB9"/>
    <w:rsid w:val="004D7F4E"/>
    <w:rsid w:val="004E32CC"/>
    <w:rsid w:val="004E6956"/>
    <w:rsid w:val="00543DB7"/>
    <w:rsid w:val="0055382B"/>
    <w:rsid w:val="005A530F"/>
    <w:rsid w:val="005D4417"/>
    <w:rsid w:val="00610578"/>
    <w:rsid w:val="00611AC7"/>
    <w:rsid w:val="00621FD0"/>
    <w:rsid w:val="00622656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20FED"/>
    <w:rsid w:val="00746F7F"/>
    <w:rsid w:val="007623E5"/>
    <w:rsid w:val="00796BFE"/>
    <w:rsid w:val="007B576B"/>
    <w:rsid w:val="007C16C5"/>
    <w:rsid w:val="007C7C1A"/>
    <w:rsid w:val="00811117"/>
    <w:rsid w:val="00844CBE"/>
    <w:rsid w:val="00864D4A"/>
    <w:rsid w:val="008A1907"/>
    <w:rsid w:val="008C44E9"/>
    <w:rsid w:val="008D6DC5"/>
    <w:rsid w:val="008E1D0F"/>
    <w:rsid w:val="008F67E3"/>
    <w:rsid w:val="009131E1"/>
    <w:rsid w:val="009D6855"/>
    <w:rsid w:val="009F75B3"/>
    <w:rsid w:val="00A056FC"/>
    <w:rsid w:val="00A238EE"/>
    <w:rsid w:val="00A3627D"/>
    <w:rsid w:val="00A42540"/>
    <w:rsid w:val="00A43C1A"/>
    <w:rsid w:val="00A52649"/>
    <w:rsid w:val="00A6434D"/>
    <w:rsid w:val="00A857C4"/>
    <w:rsid w:val="00A961DC"/>
    <w:rsid w:val="00AB71E7"/>
    <w:rsid w:val="00AD22CE"/>
    <w:rsid w:val="00AF5B87"/>
    <w:rsid w:val="00B56E1F"/>
    <w:rsid w:val="00B60A88"/>
    <w:rsid w:val="00B66BFE"/>
    <w:rsid w:val="00B7528F"/>
    <w:rsid w:val="00B9255E"/>
    <w:rsid w:val="00BF518C"/>
    <w:rsid w:val="00BF76BA"/>
    <w:rsid w:val="00C018EF"/>
    <w:rsid w:val="00C05502"/>
    <w:rsid w:val="00C2098A"/>
    <w:rsid w:val="00C20CF3"/>
    <w:rsid w:val="00C57515"/>
    <w:rsid w:val="00C57D37"/>
    <w:rsid w:val="00C7741E"/>
    <w:rsid w:val="00CA3DF1"/>
    <w:rsid w:val="00CA4581"/>
    <w:rsid w:val="00CA56C1"/>
    <w:rsid w:val="00CD4FCE"/>
    <w:rsid w:val="00CD5BA0"/>
    <w:rsid w:val="00CE18D5"/>
    <w:rsid w:val="00D123DB"/>
    <w:rsid w:val="00D87154"/>
    <w:rsid w:val="00D91D80"/>
    <w:rsid w:val="00D960F1"/>
    <w:rsid w:val="00E024C9"/>
    <w:rsid w:val="00E22E87"/>
    <w:rsid w:val="00E8007E"/>
    <w:rsid w:val="00E96C92"/>
    <w:rsid w:val="00EA2B86"/>
    <w:rsid w:val="00EF02DD"/>
    <w:rsid w:val="00EF7109"/>
    <w:rsid w:val="00F207C0"/>
    <w:rsid w:val="00F20AE5"/>
    <w:rsid w:val="00F30A68"/>
    <w:rsid w:val="00F328B4"/>
    <w:rsid w:val="00F37193"/>
    <w:rsid w:val="00F645C7"/>
    <w:rsid w:val="00F7630C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BA03"/>
  <w15:chartTrackingRefBased/>
  <w15:docId w15:val="{2D717C55-80A1-4678-8996-9616C34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packages.cloud.google.com/apt/doc/apt-key.gpg" TargetMode="External"/><Relationship Id="rId18" Type="http://schemas.openxmlformats.org/officeDocument/2006/relationships/hyperlink" Target="https://gist.githubusercontent.com/chukaofili/9e94d966e73566eba5abdca7ccb067e6/raw/0f17cd37d2932fb4c3a2e7f4434d08bc64432090/k8s-dashboard-admin-user.yam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vagrant@127.0.0.1" TargetMode="External"/><Relationship Id="rId17" Type="http://schemas.openxmlformats.org/officeDocument/2006/relationships/hyperlink" Target="http://apt.kubernetes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ckages.cloud.google.com/apt/doc/apt-key.gpg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hyperlink" Target="http://apt.kubernetes.io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483498\AppData\Local\Packages\Microsoft.Office.Desktop_8wekyb3d8bbwe\LocalCache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286DC3E324972BDED4B6EF9D6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3ECF-64A7-4920-88E1-3C8EC2584176}"/>
      </w:docPartPr>
      <w:docPartBody>
        <w:p w:rsidR="0053434B" w:rsidRDefault="006753FF">
          <w:pPr>
            <w:pStyle w:val="6C7286DC3E324972BDED4B6EF9D637B7"/>
          </w:pPr>
          <w:r>
            <w:t>YN</w:t>
          </w:r>
        </w:p>
      </w:docPartBody>
    </w:docPart>
    <w:docPart>
      <w:docPartPr>
        <w:name w:val="8334A79EE8AE49EB8FD50795B115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6256-FBA0-44BB-80D8-60DADBEDFA40}"/>
      </w:docPartPr>
      <w:docPartBody>
        <w:p w:rsidR="0053434B" w:rsidRDefault="006753FF">
          <w:pPr>
            <w:pStyle w:val="8334A79EE8AE49EB8FD50795B115B153"/>
          </w:pPr>
          <w:r w:rsidRPr="006658C4">
            <w:t>Contact</w:t>
          </w:r>
        </w:p>
      </w:docPartBody>
    </w:docPart>
    <w:docPart>
      <w:docPartPr>
        <w:name w:val="3170BC73BF574D41A80AA17C12E99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83F1-3497-4992-AEEF-C8AAAEF846B8}"/>
      </w:docPartPr>
      <w:docPartBody>
        <w:p w:rsidR="0053434B" w:rsidRDefault="006753FF">
          <w:pPr>
            <w:pStyle w:val="3170BC73BF574D41A80AA17C12E99327"/>
          </w:pPr>
          <w:r w:rsidRPr="006658C4">
            <w:t>Address</w:t>
          </w:r>
        </w:p>
      </w:docPartBody>
    </w:docPart>
    <w:docPart>
      <w:docPartPr>
        <w:name w:val="1B519FEEB6CF48DF98ACAF2C6879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2E7B-FB3E-45A2-86B4-1227EB914E91}"/>
      </w:docPartPr>
      <w:docPartBody>
        <w:p w:rsidR="0053434B" w:rsidRDefault="006753FF">
          <w:pPr>
            <w:pStyle w:val="1B519FEEB6CF48DF98ACAF2C68799FE0"/>
          </w:pPr>
          <w:r w:rsidRPr="006658C4">
            <w:t>City, ST ZIP</w:t>
          </w:r>
        </w:p>
      </w:docPartBody>
    </w:docPart>
    <w:docPart>
      <w:docPartPr>
        <w:name w:val="7C93D05CE602467BB76BF4E3994FA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4BADE-37AC-4A18-A2B2-8E43118C39E4}"/>
      </w:docPartPr>
      <w:docPartBody>
        <w:p w:rsidR="0053434B" w:rsidRDefault="006753FF">
          <w:pPr>
            <w:pStyle w:val="7C93D05CE602467BB76BF4E3994FAD6A"/>
          </w:pPr>
          <w:r w:rsidRPr="006658C4">
            <w:t>Email</w:t>
          </w:r>
        </w:p>
      </w:docPartBody>
    </w:docPart>
    <w:docPart>
      <w:docPartPr>
        <w:name w:val="BC8C56E6A00B42169D2DBA43A58A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F4FC-C69D-4656-94C3-B3AA1A76B218}"/>
      </w:docPartPr>
      <w:docPartBody>
        <w:p w:rsidR="0053434B" w:rsidRDefault="006753FF">
          <w:pPr>
            <w:pStyle w:val="BC8C56E6A00B42169D2DBA43A58AD579"/>
          </w:pPr>
          <w:r w:rsidRPr="006658C4">
            <w:t>Telephone</w:t>
          </w:r>
        </w:p>
      </w:docPartBody>
    </w:docPart>
    <w:docPart>
      <w:docPartPr>
        <w:name w:val="FC6C721DB69C4E6AA1F3114BE76C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945E-5941-45B2-B1A9-90AFDDAD1B15}"/>
      </w:docPartPr>
      <w:docPartBody>
        <w:p w:rsidR="0053434B" w:rsidRDefault="006753FF">
          <w:pPr>
            <w:pStyle w:val="FC6C721DB69C4E6AA1F3114BE76C1416"/>
          </w:pPr>
          <w:r>
            <w:t>Your name</w:t>
          </w:r>
        </w:p>
      </w:docPartBody>
    </w:docPart>
    <w:docPart>
      <w:docPartPr>
        <w:name w:val="57237A75F5404C9F805F388CFA12E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9927-E940-4C51-B93A-2AE3BE4C7BD9}"/>
      </w:docPartPr>
      <w:docPartBody>
        <w:p w:rsidR="0053434B" w:rsidRDefault="006753FF">
          <w:pPr>
            <w:pStyle w:val="57237A75F5404C9F805F388CFA12EDA4"/>
          </w:pPr>
          <w:r>
            <w:t>Profession or Industry</w:t>
          </w:r>
        </w:p>
      </w:docPartBody>
    </w:docPart>
    <w:docPart>
      <w:docPartPr>
        <w:name w:val="0C1BE683401145E0BCD87651EA09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1A34-36A3-4504-91BB-1D0F12C665E3}"/>
      </w:docPartPr>
      <w:docPartBody>
        <w:p w:rsidR="0053434B" w:rsidRDefault="006753FF">
          <w:pPr>
            <w:pStyle w:val="0C1BE683401145E0BCD87651EA0942B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FF"/>
    <w:rsid w:val="00486A96"/>
    <w:rsid w:val="0053434B"/>
    <w:rsid w:val="00657094"/>
    <w:rsid w:val="006753FF"/>
    <w:rsid w:val="007D56E2"/>
    <w:rsid w:val="00934FF0"/>
    <w:rsid w:val="00E3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286DC3E324972BDED4B6EF9D637B7">
    <w:name w:val="6C7286DC3E324972BDED4B6EF9D637B7"/>
  </w:style>
  <w:style w:type="paragraph" w:customStyle="1" w:styleId="8334A79EE8AE49EB8FD50795B115B153">
    <w:name w:val="8334A79EE8AE49EB8FD50795B115B153"/>
  </w:style>
  <w:style w:type="paragraph" w:customStyle="1" w:styleId="3170BC73BF574D41A80AA17C12E99327">
    <w:name w:val="3170BC73BF574D41A80AA17C12E99327"/>
  </w:style>
  <w:style w:type="paragraph" w:customStyle="1" w:styleId="1B519FEEB6CF48DF98ACAF2C68799FE0">
    <w:name w:val="1B519FEEB6CF48DF98ACAF2C68799FE0"/>
  </w:style>
  <w:style w:type="paragraph" w:customStyle="1" w:styleId="7C93D05CE602467BB76BF4E3994FAD6A">
    <w:name w:val="7C93D05CE602467BB76BF4E3994FAD6A"/>
  </w:style>
  <w:style w:type="paragraph" w:customStyle="1" w:styleId="BC8C56E6A00B42169D2DBA43A58AD579">
    <w:name w:val="BC8C56E6A00B42169D2DBA43A58AD579"/>
  </w:style>
  <w:style w:type="paragraph" w:customStyle="1" w:styleId="FC6C721DB69C4E6AA1F3114BE76C1416">
    <w:name w:val="FC6C721DB69C4E6AA1F3114BE76C1416"/>
  </w:style>
  <w:style w:type="paragraph" w:customStyle="1" w:styleId="57237A75F5404C9F805F388CFA12EDA4">
    <w:name w:val="57237A75F5404C9F805F388CFA12EDA4"/>
  </w:style>
  <w:style w:type="paragraph" w:customStyle="1" w:styleId="83BB913D179A4076B0FFDF652FD2B4FD">
    <w:name w:val="83BB913D179A4076B0FFDF652FD2B4FD"/>
  </w:style>
  <w:style w:type="paragraph" w:customStyle="1" w:styleId="0C1BE683401145E0BCD87651EA0942BC">
    <w:name w:val="0C1BE683401145E0BCD87651EA0942BC"/>
  </w:style>
  <w:style w:type="paragraph" w:customStyle="1" w:styleId="86AE56BC03434667BE45499C8FEBA4DB">
    <w:name w:val="86AE56BC03434667BE45499C8FEBA4DB"/>
  </w:style>
  <w:style w:type="paragraph" w:customStyle="1" w:styleId="B8673FAB0F5C4EF683AF353C13F6A453">
    <w:name w:val="B8673FAB0F5C4EF683AF353C13F6A453"/>
  </w:style>
  <w:style w:type="paragraph" w:customStyle="1" w:styleId="8870159C45A349DBBDB1E03E6DAA3E76">
    <w:name w:val="8870159C45A349DBBDB1E03E6DAA3E76"/>
  </w:style>
  <w:style w:type="paragraph" w:customStyle="1" w:styleId="7D5A31A50D1743AD9A8A1AE1E0B1447C">
    <w:name w:val="7D5A31A50D1743AD9A8A1AE1E0B1447C"/>
  </w:style>
  <w:style w:type="paragraph" w:customStyle="1" w:styleId="58DA87C548434F378380ACF6F4A189E6">
    <w:name w:val="58DA87C548434F378380ACF6F4A189E6"/>
  </w:style>
  <w:style w:type="paragraph" w:customStyle="1" w:styleId="5B909F62CE60486BB6D3A06FF590FDFC">
    <w:name w:val="5B909F62CE60486BB6D3A06FF590FDFC"/>
  </w:style>
  <w:style w:type="paragraph" w:customStyle="1" w:styleId="7FB9298A839C4705B03F9BEC4A0B8BDE">
    <w:name w:val="7FB9298A839C4705B03F9BEC4A0B8BDE"/>
  </w:style>
  <w:style w:type="paragraph" w:customStyle="1" w:styleId="5517ABF8852D465880473D77ED2A2E0F">
    <w:name w:val="5517ABF8852D465880473D77ED2A2E0F"/>
  </w:style>
  <w:style w:type="paragraph" w:customStyle="1" w:styleId="A0FE909D361D48C38964BA95F7C29065">
    <w:name w:val="A0FE909D361D48C38964BA95F7C29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7216C-F877-4002-B3AD-140B58B8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548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gUIDance for window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Cai</dc:creator>
  <cp:keywords>cai LI</cp:keywords>
  <dc:description/>
  <cp:lastModifiedBy>Li Cai</cp:lastModifiedBy>
  <cp:revision>12</cp:revision>
  <dcterms:created xsi:type="dcterms:W3CDTF">2019-01-23T20:58:00Z</dcterms:created>
  <dcterms:modified xsi:type="dcterms:W3CDTF">2019-01-25T01:27:00Z</dcterms:modified>
  <cp:contentStatus>KUBERNETES iNSTALLATION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